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65" w:rsidRPr="005B29C6" w:rsidRDefault="003A472B">
      <w:pPr>
        <w:rPr>
          <w:b/>
          <w:u w:val="single"/>
        </w:rPr>
      </w:pPr>
      <w:r>
        <w:rPr>
          <w:b/>
          <w:u w:val="single"/>
        </w:rPr>
        <w:t xml:space="preserve">Kurzanleitung </w:t>
      </w:r>
      <w:proofErr w:type="spellStart"/>
      <w:r>
        <w:rPr>
          <w:b/>
          <w:u w:val="single"/>
        </w:rPr>
        <w:t>Zotero</w:t>
      </w:r>
      <w:proofErr w:type="spellEnd"/>
      <w:r w:rsidR="005B29C6" w:rsidRPr="005B29C6">
        <w:rPr>
          <w:b/>
          <w:u w:val="single"/>
        </w:rPr>
        <w:t xml:space="preserve"> – Einfügen der notwendigen </w:t>
      </w:r>
      <w:proofErr w:type="spellStart"/>
      <w:r w:rsidR="005B29C6" w:rsidRPr="005B29C6">
        <w:rPr>
          <w:b/>
          <w:u w:val="single"/>
        </w:rPr>
        <w:t>Scripte</w:t>
      </w:r>
      <w:proofErr w:type="spellEnd"/>
    </w:p>
    <w:p w:rsidR="005B29C6" w:rsidRDefault="005B29C6" w:rsidP="005F16AD">
      <w:pPr>
        <w:pStyle w:val="Listenabsatz"/>
        <w:numPr>
          <w:ilvl w:val="0"/>
          <w:numId w:val="3"/>
        </w:numPr>
      </w:pPr>
      <w:proofErr w:type="spellStart"/>
      <w:r w:rsidRPr="005F16AD">
        <w:rPr>
          <w:b/>
        </w:rPr>
        <w:t>BatchUpload</w:t>
      </w:r>
      <w:proofErr w:type="spellEnd"/>
      <w:r>
        <w:t xml:space="preserve"> (die Datei, die in die </w:t>
      </w:r>
      <w:proofErr w:type="spellStart"/>
      <w:r>
        <w:t>WinIBW</w:t>
      </w:r>
      <w:proofErr w:type="spellEnd"/>
      <w:r>
        <w:t xml:space="preserve"> integriert ist und in der die </w:t>
      </w:r>
      <w:proofErr w:type="spellStart"/>
      <w:r>
        <w:t>Zotero</w:t>
      </w:r>
      <w:proofErr w:type="spellEnd"/>
      <w:r>
        <w:t xml:space="preserve"> Daten hereinkopiert werden)</w:t>
      </w:r>
    </w:p>
    <w:p w:rsidR="00FD446E" w:rsidRDefault="00FD446E" w:rsidP="00FD446E">
      <w:pPr>
        <w:ind w:left="360"/>
      </w:pPr>
      <w:r>
        <w:t xml:space="preserve">Dieser Vorgang </w:t>
      </w:r>
      <w:proofErr w:type="spellStart"/>
      <w:r>
        <w:t>muß</w:t>
      </w:r>
      <w:proofErr w:type="spellEnd"/>
      <w:r>
        <w:t xml:space="preserve"> ausgeführt werden, wenn z. B. der Button „</w:t>
      </w:r>
      <w:proofErr w:type="spellStart"/>
      <w:r>
        <w:t>BatchUpload</w:t>
      </w:r>
      <w:proofErr w:type="spellEnd"/>
      <w:r>
        <w:t xml:space="preserve">“ in der </w:t>
      </w:r>
      <w:proofErr w:type="spellStart"/>
      <w:r>
        <w:t>WinIBW</w:t>
      </w:r>
      <w:proofErr w:type="spellEnd"/>
      <w:r>
        <w:t xml:space="preserve"> inaktiv ist oder wenn die Datei „gbv_scripting_tests.js“ leer ist.</w:t>
      </w:r>
    </w:p>
    <w:p w:rsidR="005F16AD" w:rsidRDefault="005F16AD" w:rsidP="005F16AD">
      <w:pPr>
        <w:pStyle w:val="Listenabsatz"/>
      </w:pPr>
    </w:p>
    <w:p w:rsidR="005B29C6" w:rsidRPr="005B29C6" w:rsidRDefault="005B29C6" w:rsidP="005B29C6">
      <w:pPr>
        <w:pStyle w:val="Listenabsatz"/>
      </w:pPr>
      <w:r w:rsidRPr="005B29C6">
        <w:t>1.       Gehe zu „R:\</w:t>
      </w:r>
      <w:proofErr w:type="spellStart"/>
      <w:r w:rsidRPr="005B29C6">
        <w:t>Daueraufgaben_laufend</w:t>
      </w:r>
      <w:proofErr w:type="spellEnd"/>
      <w:r w:rsidRPr="005B29C6">
        <w:t>\</w:t>
      </w:r>
      <w:proofErr w:type="spellStart"/>
      <w:r w:rsidRPr="005B29C6">
        <w:t>RMD_intern</w:t>
      </w:r>
      <w:proofErr w:type="spellEnd"/>
      <w:r w:rsidRPr="005B29C6">
        <w:t>\BMS\</w:t>
      </w:r>
      <w:proofErr w:type="spellStart"/>
      <w:r w:rsidRPr="005B29C6">
        <w:t>Zotero</w:t>
      </w:r>
      <w:proofErr w:type="spellEnd"/>
      <w:r w:rsidRPr="005B29C6">
        <w:t>\</w:t>
      </w:r>
      <w:proofErr w:type="spellStart"/>
      <w:r w:rsidRPr="005B29C6">
        <w:t>Batch_Upload</w:t>
      </w:r>
      <w:proofErr w:type="spellEnd"/>
      <w:r w:rsidRPr="005B29C6">
        <w:t xml:space="preserve">“ und       öffne mit </w:t>
      </w:r>
      <w:proofErr w:type="spellStart"/>
      <w:r w:rsidRPr="005B29C6">
        <w:t>notepad</w:t>
      </w:r>
      <w:proofErr w:type="spellEnd"/>
      <w:r w:rsidRPr="005B29C6">
        <w:t xml:space="preserve"> die Datei: „</w:t>
      </w:r>
      <w:proofErr w:type="spellStart"/>
      <w:r w:rsidRPr="005B29C6">
        <w:t>batch_upload_ixtheo</w:t>
      </w:r>
      <w:proofErr w:type="spellEnd"/>
      <w:r w:rsidRPr="005B29C6">
        <w:t>“.</w:t>
      </w:r>
    </w:p>
    <w:p w:rsidR="005B29C6" w:rsidRPr="005B29C6" w:rsidRDefault="005B29C6" w:rsidP="005B29C6">
      <w:pPr>
        <w:pStyle w:val="Listenabsatz"/>
      </w:pPr>
      <w:r w:rsidRPr="005B29C6">
        <w:t>2.       Kopiere den gesamten Inhalt der Datei.</w:t>
      </w:r>
    </w:p>
    <w:p w:rsidR="005B29C6" w:rsidRPr="005B29C6" w:rsidRDefault="005B29C6" w:rsidP="005B29C6">
      <w:pPr>
        <w:pStyle w:val="Listenabsatz"/>
      </w:pPr>
      <w:r w:rsidRPr="005B29C6">
        <w:t>3.       Gehe dann zu: „C:\</w:t>
      </w:r>
      <w:proofErr w:type="spellStart"/>
      <w:r w:rsidRPr="005B29C6">
        <w:t>Program</w:t>
      </w:r>
      <w:proofErr w:type="spellEnd"/>
      <w:r w:rsidRPr="005B29C6">
        <w:t xml:space="preserve"> Files (x86)\WinIBW30</w:t>
      </w:r>
      <w:r w:rsidR="00B45AEC">
        <w:t>K10Plus</w:t>
      </w:r>
      <w:r w:rsidRPr="005B29C6">
        <w:t>\</w:t>
      </w:r>
      <w:proofErr w:type="spellStart"/>
      <w:r w:rsidRPr="005B29C6">
        <w:t>scripts</w:t>
      </w:r>
      <w:proofErr w:type="spellEnd"/>
      <w:r w:rsidRPr="005B29C6">
        <w:t xml:space="preserve">“ und öffne mit </w:t>
      </w:r>
      <w:proofErr w:type="spellStart"/>
      <w:r w:rsidRPr="005B29C6">
        <w:t>notepad</w:t>
      </w:r>
      <w:proofErr w:type="spellEnd"/>
      <w:r w:rsidR="00594D58">
        <w:t>++</w:t>
      </w:r>
      <w:r w:rsidR="00B45AEC">
        <w:t xml:space="preserve"> die Datei „K10</w:t>
      </w:r>
      <w:r w:rsidRPr="005B29C6">
        <w:t>_scripting_tests“.</w:t>
      </w:r>
    </w:p>
    <w:p w:rsidR="005B29C6" w:rsidRPr="005B29C6" w:rsidRDefault="005B29C6" w:rsidP="005B29C6">
      <w:pPr>
        <w:pStyle w:val="Listenabsatz"/>
      </w:pPr>
      <w:r w:rsidRPr="005B29C6">
        <w:t>4.       Überschreibe den Inhalt der Datei ab Zeile 4 durch einfügen des zuvor kopierten Inhaltes aus Schritt 2.</w:t>
      </w:r>
    </w:p>
    <w:p w:rsidR="005B29C6" w:rsidRPr="005B29C6" w:rsidRDefault="005B29C6" w:rsidP="005B29C6">
      <w:pPr>
        <w:pStyle w:val="Listenabsatz"/>
      </w:pPr>
      <w:r w:rsidRPr="005B29C6">
        <w:t xml:space="preserve">5.       Datei in </w:t>
      </w:r>
      <w:proofErr w:type="spellStart"/>
      <w:r w:rsidRPr="005B29C6">
        <w:t>notepad</w:t>
      </w:r>
      <w:proofErr w:type="spellEnd"/>
      <w:r w:rsidRPr="005B29C6">
        <w:t>++ speichern.</w:t>
      </w:r>
    </w:p>
    <w:p w:rsidR="005F16AD" w:rsidRDefault="005B29C6" w:rsidP="005F16AD">
      <w:pPr>
        <w:pStyle w:val="Listenabsatz"/>
      </w:pPr>
      <w:r w:rsidRPr="005B29C6">
        <w:t xml:space="preserve">6.       </w:t>
      </w:r>
      <w:proofErr w:type="spellStart"/>
      <w:r w:rsidRPr="005B29C6">
        <w:t>WinIBW</w:t>
      </w:r>
      <w:proofErr w:type="spellEnd"/>
      <w:r w:rsidRPr="005B29C6">
        <w:t xml:space="preserve"> neu starten.</w:t>
      </w:r>
    </w:p>
    <w:p w:rsidR="005F16AD" w:rsidRDefault="005F16AD" w:rsidP="005F16AD">
      <w:pPr>
        <w:pStyle w:val="Listenabsatz"/>
      </w:pPr>
    </w:p>
    <w:p w:rsidR="005F16AD" w:rsidRDefault="005F16AD" w:rsidP="005F16AD">
      <w:pPr>
        <w:pStyle w:val="Listenabsatz"/>
      </w:pPr>
    </w:p>
    <w:p w:rsidR="005F16AD" w:rsidRDefault="005F16AD" w:rsidP="005F16AD">
      <w:pPr>
        <w:pStyle w:val="Listenabsatz"/>
        <w:numPr>
          <w:ilvl w:val="0"/>
          <w:numId w:val="3"/>
        </w:numPr>
      </w:pPr>
      <w:proofErr w:type="spellStart"/>
      <w:r w:rsidRPr="005F16AD">
        <w:rPr>
          <w:b/>
        </w:rPr>
        <w:t>PicaSWB_batch_master</w:t>
      </w:r>
      <w:proofErr w:type="spellEnd"/>
      <w:r>
        <w:t xml:space="preserve"> (die Datei, die im Hintergrund läuft und in der alle Zeitschriften im </w:t>
      </w:r>
      <w:proofErr w:type="spellStart"/>
      <w:r>
        <w:t>Zotero</w:t>
      </w:r>
      <w:proofErr w:type="spellEnd"/>
      <w:r>
        <w:t>-Geschäftsgang verzeichnet sind)</w:t>
      </w:r>
    </w:p>
    <w:p w:rsidR="00FD446E" w:rsidRDefault="00FD446E" w:rsidP="00FD446E">
      <w:pPr>
        <w:ind w:left="360"/>
      </w:pPr>
      <w:r>
        <w:t xml:space="preserve">Dieser Vorgang </w:t>
      </w:r>
      <w:proofErr w:type="spellStart"/>
      <w:r>
        <w:t>muß</w:t>
      </w:r>
      <w:proofErr w:type="spellEnd"/>
      <w:r>
        <w:t xml:space="preserve"> ausgeführt werden, wenn die Master-Datei auf Laufwerk R: aktualisiert worden ist oder wenn sie auf Laufwerk C: fehlt.</w:t>
      </w:r>
    </w:p>
    <w:p w:rsidR="005F16AD" w:rsidRDefault="005F16AD" w:rsidP="005F16AD">
      <w:pPr>
        <w:pStyle w:val="Listenabsatz"/>
      </w:pPr>
    </w:p>
    <w:p w:rsidR="005F16AD" w:rsidRDefault="00CC099C" w:rsidP="005F16AD">
      <w:pPr>
        <w:pStyle w:val="Listenabsatz"/>
      </w:pPr>
      <w:r>
        <w:t>1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>
        <w:t>Gehe zu</w:t>
      </w:r>
      <w:r w:rsidR="005F16AD">
        <w:t xml:space="preserve"> „R:\</w:t>
      </w:r>
      <w:proofErr w:type="spellStart"/>
      <w:r w:rsidR="005F16AD">
        <w:t>Daueraufgaben_laufend</w:t>
      </w:r>
      <w:proofErr w:type="spellEnd"/>
      <w:r w:rsidR="005F16AD">
        <w:t>\</w:t>
      </w:r>
      <w:proofErr w:type="spellStart"/>
      <w:r w:rsidR="005F16AD">
        <w:t>RMD_intern</w:t>
      </w:r>
      <w:proofErr w:type="spellEnd"/>
      <w:r w:rsidR="005F16AD">
        <w:t>\BMS\</w:t>
      </w:r>
      <w:proofErr w:type="spellStart"/>
      <w:r w:rsidR="005F16AD">
        <w:t>Zotero</w:t>
      </w:r>
      <w:proofErr w:type="spellEnd"/>
      <w:r w:rsidR="005F16AD">
        <w:t>\</w:t>
      </w:r>
      <w:proofErr w:type="spellStart"/>
      <w:r w:rsidR="005F16AD">
        <w:t>zotkat_master</w:t>
      </w:r>
      <w:proofErr w:type="spellEnd"/>
      <w:r w:rsidR="005F16AD">
        <w:t>“.</w:t>
      </w:r>
    </w:p>
    <w:p w:rsidR="005F16AD" w:rsidRDefault="00DD1EAC" w:rsidP="005F16AD">
      <w:pPr>
        <w:pStyle w:val="Listenabsatz"/>
      </w:pPr>
      <w:r>
        <w:t>2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 w:rsidR="005F16AD">
        <w:t>Dort die gesamte Datei „PicaSWB_batch_master</w:t>
      </w:r>
      <w:r w:rsidR="00C251DD">
        <w:t>_K10Plus</w:t>
      </w:r>
      <w:r w:rsidR="005F16AD">
        <w:t>.js“ kopieren.</w:t>
      </w:r>
    </w:p>
    <w:p w:rsidR="005F16AD" w:rsidRDefault="00DD1EAC" w:rsidP="005F16AD">
      <w:pPr>
        <w:pStyle w:val="Listenabsatz"/>
      </w:pPr>
      <w:r>
        <w:t>3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 w:rsidR="005158F7">
        <w:t>Gehe dann zu: „C:\Users\(</w:t>
      </w:r>
      <w:proofErr w:type="spellStart"/>
      <w:r w:rsidR="005158F7">
        <w:t>DeinBenutzername</w:t>
      </w:r>
      <w:proofErr w:type="spellEnd"/>
      <w:r w:rsidR="005158F7">
        <w:t>)</w:t>
      </w:r>
      <w:r w:rsidR="005F16AD">
        <w:t>\</w:t>
      </w:r>
      <w:proofErr w:type="spellStart"/>
      <w:r w:rsidR="005F16AD">
        <w:t>Zotero</w:t>
      </w:r>
      <w:proofErr w:type="spellEnd"/>
      <w:r w:rsidR="005F16AD">
        <w:t>\</w:t>
      </w:r>
      <w:proofErr w:type="spellStart"/>
      <w:r w:rsidR="005F16AD">
        <w:t>translators</w:t>
      </w:r>
      <w:proofErr w:type="spellEnd"/>
      <w:r w:rsidR="005F16AD">
        <w:t>“.</w:t>
      </w:r>
    </w:p>
    <w:p w:rsidR="005F16AD" w:rsidRDefault="00DD1EAC" w:rsidP="005F16AD">
      <w:pPr>
        <w:pStyle w:val="Listenabsatz"/>
      </w:pPr>
      <w:r>
        <w:t>4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 w:rsidR="005F16AD">
        <w:t>Dort die JavaScript Datei „PicaSWB_batch_master</w:t>
      </w:r>
      <w:r w:rsidR="00C251DD">
        <w:t>_K10Plus</w:t>
      </w:r>
      <w:r w:rsidR="005F16AD">
        <w:t>.js“ einfügen/ersetzen.</w:t>
      </w:r>
    </w:p>
    <w:p w:rsidR="005F16AD" w:rsidRDefault="00DD1EAC" w:rsidP="005F16AD">
      <w:pPr>
        <w:pStyle w:val="Listenabsatz"/>
      </w:pPr>
      <w:r>
        <w:t>5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 w:rsidR="005F16AD">
        <w:t xml:space="preserve">Die eingefügte JavaScript Datei mit </w:t>
      </w:r>
      <w:proofErr w:type="spellStart"/>
      <w:r w:rsidR="005F16AD">
        <w:t>notepad</w:t>
      </w:r>
      <w:proofErr w:type="spellEnd"/>
      <w:r w:rsidR="005F16AD">
        <w:t xml:space="preserve">++ </w:t>
      </w:r>
      <w:proofErr w:type="spellStart"/>
      <w:r w:rsidR="005F16AD">
        <w:t>öffen</w:t>
      </w:r>
      <w:proofErr w:type="spellEnd"/>
      <w:r w:rsidR="005F16AD">
        <w:t>.</w:t>
      </w:r>
    </w:p>
    <w:p w:rsidR="005F16AD" w:rsidRDefault="00DD1EAC" w:rsidP="005F16AD">
      <w:pPr>
        <w:pStyle w:val="Listenabsatz"/>
      </w:pPr>
      <w:r>
        <w:t>6</w:t>
      </w:r>
      <w:r w:rsidR="005F16AD">
        <w:t>.</w:t>
      </w:r>
      <w:r w:rsidR="005F16AD">
        <w:rPr>
          <w:rFonts w:ascii="Times New Roman" w:hAnsi="Times New Roman"/>
          <w:sz w:val="14"/>
          <w:szCs w:val="14"/>
        </w:rPr>
        <w:t xml:space="preserve">       </w:t>
      </w:r>
      <w:r w:rsidR="005158F7">
        <w:t xml:space="preserve">In Zeile 2210 (ungefähr, kann sich ändern) den Text „SNOTI: </w:t>
      </w:r>
      <w:proofErr w:type="spellStart"/>
      <w:r w:rsidR="005158F7">
        <w:t>rw</w:t>
      </w:r>
      <w:proofErr w:type="spellEnd"/>
      <w:r w:rsidR="005158F7">
        <w:t>“ in „SNOTI: (</w:t>
      </w:r>
      <w:proofErr w:type="spellStart"/>
      <w:r w:rsidR="005158F7">
        <w:t>DeinKürzel</w:t>
      </w:r>
      <w:proofErr w:type="spellEnd"/>
      <w:r w:rsidR="005158F7">
        <w:t>)</w:t>
      </w:r>
      <w:r w:rsidR="005F16AD">
        <w:t>“ ändern.</w:t>
      </w:r>
    </w:p>
    <w:p w:rsidR="0038601E" w:rsidRDefault="0038601E" w:rsidP="005F16AD">
      <w:pPr>
        <w:pStyle w:val="Listenabsatz"/>
      </w:pPr>
      <w:r>
        <w:t xml:space="preserve">7. </w:t>
      </w:r>
      <w:proofErr w:type="spellStart"/>
      <w:r>
        <w:t>Zotero</w:t>
      </w:r>
      <w:proofErr w:type="spellEnd"/>
      <w:r>
        <w:t xml:space="preserve"> starten und unter dem Reiter „Bearbeiten/Einstellungen/Export vergewissern, dass „</w:t>
      </w:r>
      <w:proofErr w:type="spellStart"/>
      <w:r>
        <w:t>PicaSWB</w:t>
      </w:r>
      <w:proofErr w:type="spellEnd"/>
      <w:r>
        <w:t>-Batch“ als Standardformat eingestellt ist. Bei Bedarf auf das angezeigte Standardformat klicken und in der sich öffnenden Liste das korrekte Format auswählen.</w:t>
      </w:r>
    </w:p>
    <w:p w:rsidR="0038601E" w:rsidRDefault="0038601E" w:rsidP="0038601E">
      <w:pPr>
        <w:pStyle w:val="Listenabsatz"/>
      </w:pPr>
      <w:r>
        <w:t xml:space="preserve">8. </w:t>
      </w:r>
      <w:proofErr w:type="spellStart"/>
      <w:r>
        <w:t>Zotero</w:t>
      </w:r>
      <w:proofErr w:type="spellEnd"/>
      <w:r>
        <w:t xml:space="preserve"> und Firefox neu starten.</w:t>
      </w:r>
    </w:p>
    <w:p w:rsidR="005F16AD" w:rsidRDefault="005F16AD" w:rsidP="00045A53">
      <w:bookmarkStart w:id="0" w:name="_GoBack"/>
      <w:bookmarkEnd w:id="0"/>
    </w:p>
    <w:p w:rsidR="00045A53" w:rsidRDefault="00045A53" w:rsidP="00045A53">
      <w:pPr>
        <w:pStyle w:val="Listenabsatz"/>
        <w:numPr>
          <w:ilvl w:val="0"/>
          <w:numId w:val="3"/>
        </w:numPr>
      </w:pPr>
      <w:r w:rsidRPr="00C2621C">
        <w:rPr>
          <w:b/>
        </w:rPr>
        <w:t>Button „</w:t>
      </w:r>
      <w:proofErr w:type="spellStart"/>
      <w:r w:rsidRPr="00C2621C">
        <w:rPr>
          <w:b/>
        </w:rPr>
        <w:t>BatchUpload</w:t>
      </w:r>
      <w:proofErr w:type="spellEnd"/>
      <w:r w:rsidRPr="00C2621C">
        <w:rPr>
          <w:b/>
        </w:rPr>
        <w:t xml:space="preserve">“ in der </w:t>
      </w:r>
      <w:proofErr w:type="spellStart"/>
      <w:r w:rsidRPr="00C2621C">
        <w:rPr>
          <w:b/>
        </w:rPr>
        <w:t>WinIBW</w:t>
      </w:r>
      <w:proofErr w:type="spellEnd"/>
      <w:r>
        <w:t xml:space="preserve"> (Der Button</w:t>
      </w:r>
      <w:r w:rsidR="00C2621C">
        <w:t xml:space="preserve"> befindet sich</w:t>
      </w:r>
      <w:r>
        <w:t xml:space="preserve"> </w:t>
      </w:r>
      <w:r w:rsidR="00C2621C">
        <w:t xml:space="preserve">in der Werkzeugleiste der </w:t>
      </w:r>
      <w:proofErr w:type="spellStart"/>
      <w:r w:rsidR="00C2621C">
        <w:t>WinIBW</w:t>
      </w:r>
      <w:proofErr w:type="spellEnd"/>
      <w:r w:rsidR="00C2621C">
        <w:t xml:space="preserve"> und löst den Upload der </w:t>
      </w:r>
      <w:proofErr w:type="spellStart"/>
      <w:r w:rsidR="00C2621C">
        <w:t>Zotero</w:t>
      </w:r>
      <w:proofErr w:type="spellEnd"/>
      <w:r w:rsidR="00C2621C">
        <w:t xml:space="preserve">-Daten in die </w:t>
      </w:r>
      <w:proofErr w:type="spellStart"/>
      <w:r w:rsidR="00C2621C">
        <w:t>WinIBW</w:t>
      </w:r>
      <w:proofErr w:type="spellEnd"/>
      <w:r w:rsidR="00C2621C">
        <w:t xml:space="preserve"> aus.)</w:t>
      </w:r>
    </w:p>
    <w:p w:rsidR="005F16AD" w:rsidRDefault="00C2621C" w:rsidP="00C2621C">
      <w:pPr>
        <w:ind w:left="360"/>
      </w:pPr>
      <w:r>
        <w:t xml:space="preserve">Dieser Vorgang </w:t>
      </w:r>
      <w:proofErr w:type="spellStart"/>
      <w:r>
        <w:t>muß</w:t>
      </w:r>
      <w:proofErr w:type="spellEnd"/>
      <w:r>
        <w:t xml:space="preserve"> ausgeführt werden, wenn der Button „</w:t>
      </w:r>
      <w:proofErr w:type="spellStart"/>
      <w:r>
        <w:t>BatchUpload</w:t>
      </w:r>
      <w:proofErr w:type="spellEnd"/>
      <w:r>
        <w:t xml:space="preserve">“ in der Werkzeugleiste der </w:t>
      </w:r>
      <w:proofErr w:type="spellStart"/>
      <w:r>
        <w:t>WinIBW</w:t>
      </w:r>
      <w:proofErr w:type="spellEnd"/>
      <w:r>
        <w:t xml:space="preserve"> fehlt. Zuvor </w:t>
      </w:r>
      <w:proofErr w:type="spellStart"/>
      <w:r>
        <w:t>muß</w:t>
      </w:r>
      <w:proofErr w:type="spellEnd"/>
      <w:r>
        <w:t xml:space="preserve"> Punkt A (siehe oben) erledigt sein.</w:t>
      </w:r>
    </w:p>
    <w:p w:rsidR="008E5DB8" w:rsidRDefault="008E5DB8" w:rsidP="00C2621C">
      <w:pPr>
        <w:ind w:left="360"/>
      </w:pPr>
    </w:p>
    <w:p w:rsidR="00C2621C" w:rsidRDefault="00C2621C" w:rsidP="00C2621C">
      <w:pPr>
        <w:pStyle w:val="Listenabsatz"/>
        <w:numPr>
          <w:ilvl w:val="0"/>
          <w:numId w:val="5"/>
        </w:numPr>
      </w:pPr>
      <w:r>
        <w:lastRenderedPageBreak/>
        <w:t xml:space="preserve">Gehe in der </w:t>
      </w:r>
      <w:proofErr w:type="spellStart"/>
      <w:r>
        <w:t>WinIBW</w:t>
      </w:r>
      <w:proofErr w:type="spellEnd"/>
      <w:r>
        <w:t xml:space="preserve"> auf den Reiter „Optionen“ und „Werkzeugleiste anpassen“.</w:t>
      </w:r>
    </w:p>
    <w:p w:rsidR="00C2621C" w:rsidRDefault="00C2621C" w:rsidP="00C2621C">
      <w:pPr>
        <w:pStyle w:val="Listenabsatz"/>
        <w:numPr>
          <w:ilvl w:val="0"/>
          <w:numId w:val="5"/>
        </w:numPr>
      </w:pPr>
      <w:r>
        <w:t>Es öffnet sich das „Anpassen“-Fenster.</w:t>
      </w:r>
    </w:p>
    <w:p w:rsidR="00C2621C" w:rsidRDefault="00C2621C" w:rsidP="00C2621C">
      <w:pPr>
        <w:pStyle w:val="Listenabsatz"/>
        <w:numPr>
          <w:ilvl w:val="0"/>
          <w:numId w:val="5"/>
        </w:numPr>
      </w:pPr>
      <w:r>
        <w:t>Wähle in der linken Spalte die Kategorie „Standard-Funktionen“. In der rechten Spalte erscheint das Kommando „</w:t>
      </w:r>
      <w:proofErr w:type="spellStart"/>
      <w:r>
        <w:t>BatchUpload</w:t>
      </w:r>
      <w:proofErr w:type="spellEnd"/>
      <w:r>
        <w:t>“.</w:t>
      </w:r>
    </w:p>
    <w:p w:rsidR="00C2621C" w:rsidRDefault="00C2621C" w:rsidP="00C2621C">
      <w:pPr>
        <w:pStyle w:val="Listenabsatz"/>
        <w:numPr>
          <w:ilvl w:val="0"/>
          <w:numId w:val="5"/>
        </w:numPr>
      </w:pPr>
      <w:r>
        <w:t>„</w:t>
      </w:r>
      <w:proofErr w:type="spellStart"/>
      <w:r>
        <w:t>BatchUpload</w:t>
      </w:r>
      <w:proofErr w:type="spellEnd"/>
      <w:r>
        <w:t xml:space="preserve">“ mit der gedrückten rechten Maustaste an den gewünschten Ort der Werkzeugleiste der </w:t>
      </w:r>
      <w:proofErr w:type="spellStart"/>
      <w:r>
        <w:t>WinIBW</w:t>
      </w:r>
      <w:proofErr w:type="spellEnd"/>
      <w:r>
        <w:t xml:space="preserve"> verschieben.</w:t>
      </w:r>
    </w:p>
    <w:p w:rsidR="00C2621C" w:rsidRDefault="00C2621C" w:rsidP="00C2621C">
      <w:pPr>
        <w:pStyle w:val="Listenabsatz"/>
        <w:numPr>
          <w:ilvl w:val="0"/>
          <w:numId w:val="5"/>
        </w:numPr>
      </w:pPr>
      <w:proofErr w:type="spellStart"/>
      <w:r>
        <w:t>WinIBW</w:t>
      </w:r>
      <w:proofErr w:type="spellEnd"/>
      <w:r>
        <w:t xml:space="preserve"> eventuell neu starten.</w:t>
      </w:r>
    </w:p>
    <w:p w:rsidR="005B29C6" w:rsidRDefault="005F16AD" w:rsidP="005B29C6">
      <w:r>
        <w:t xml:space="preserve"> </w:t>
      </w:r>
    </w:p>
    <w:sectPr w:rsidR="005B2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CF9"/>
    <w:multiLevelType w:val="hybridMultilevel"/>
    <w:tmpl w:val="50787C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2DD"/>
    <w:multiLevelType w:val="hybridMultilevel"/>
    <w:tmpl w:val="B07E7CF4"/>
    <w:lvl w:ilvl="0" w:tplc="81AC24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1416"/>
    <w:multiLevelType w:val="hybridMultilevel"/>
    <w:tmpl w:val="AE0484B2"/>
    <w:lvl w:ilvl="0" w:tplc="31E46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F1098"/>
    <w:multiLevelType w:val="hybridMultilevel"/>
    <w:tmpl w:val="F3D4C2F0"/>
    <w:lvl w:ilvl="0" w:tplc="E350F1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F70D0"/>
    <w:multiLevelType w:val="hybridMultilevel"/>
    <w:tmpl w:val="E2CC40B4"/>
    <w:lvl w:ilvl="0" w:tplc="D4B83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C6"/>
    <w:rsid w:val="00045A53"/>
    <w:rsid w:val="0038601E"/>
    <w:rsid w:val="003A472B"/>
    <w:rsid w:val="005158F7"/>
    <w:rsid w:val="00594D58"/>
    <w:rsid w:val="005B29C6"/>
    <w:rsid w:val="005F16AD"/>
    <w:rsid w:val="008220D6"/>
    <w:rsid w:val="008E5DB8"/>
    <w:rsid w:val="00B45AEC"/>
    <w:rsid w:val="00C251DD"/>
    <w:rsid w:val="00C2621C"/>
    <w:rsid w:val="00CB7069"/>
    <w:rsid w:val="00CC099C"/>
    <w:rsid w:val="00DD1EAC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F0BE"/>
  <w15:docId w15:val="{A4293644-526E-4DE1-861E-86175250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616A8316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Wallor, René</dc:creator>
  <cp:lastModifiedBy>Wallor, René</cp:lastModifiedBy>
  <cp:revision>5</cp:revision>
  <dcterms:created xsi:type="dcterms:W3CDTF">2019-12-19T08:01:00Z</dcterms:created>
  <dcterms:modified xsi:type="dcterms:W3CDTF">2019-12-19T08:16:00Z</dcterms:modified>
</cp:coreProperties>
</file>